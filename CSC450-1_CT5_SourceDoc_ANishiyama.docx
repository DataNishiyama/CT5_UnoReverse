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4C23" w14:textId="77777777" w:rsidR="005010DD" w:rsidRDefault="005010DD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3DFC8F29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61B1A08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4249DED6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59FA0CCB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D9E82C2" w14:textId="77777777" w:rsidR="00693463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72859FC0" w14:textId="77777777" w:rsidR="00693463" w:rsidRPr="005010DD" w:rsidRDefault="00693463" w:rsidP="00693463">
      <w:pPr>
        <w:pStyle w:val="Title2"/>
        <w:jc w:val="left"/>
        <w:rPr>
          <w:rFonts w:ascii="Calibri" w:eastAsia="Calibri" w:hAnsi="Calibri" w:cs="Calibri"/>
          <w:szCs w:val="22"/>
        </w:rPr>
      </w:pPr>
    </w:p>
    <w:p w14:paraId="15D9A796" w14:textId="6AA234F2" w:rsidR="00CE5E47" w:rsidRDefault="002369EE" w:rsidP="00425BA3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Module 5 Critical Thinking</w:t>
      </w:r>
    </w:p>
    <w:p w14:paraId="33D366C5" w14:textId="48FBCDD9" w:rsidR="00CF6D08" w:rsidRPr="005010DD" w:rsidRDefault="002369EE" w:rsidP="00425BA3">
      <w:pPr>
        <w:pStyle w:val="Title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sz w:val="24"/>
        </w:rPr>
        <w:t>User Input Program</w:t>
      </w:r>
      <w:r w:rsidR="003B3871">
        <w:rPr>
          <w:rFonts w:ascii="Times New Roman" w:eastAsia="Calibri" w:hAnsi="Times New Roman" w:cs="Times New Roman"/>
          <w:sz w:val="24"/>
        </w:rPr>
        <w:br/>
      </w:r>
      <w:r w:rsidR="00693463">
        <w:rPr>
          <w:rFonts w:ascii="Times New Roman" w:eastAsia="Calibri" w:hAnsi="Times New Roman" w:cs="Times New Roman"/>
          <w:sz w:val="24"/>
        </w:rPr>
        <w:t>Source Code, Screenshots, Results, Git Hub Repo</w:t>
      </w:r>
    </w:p>
    <w:p w14:paraId="49130886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A3ADD1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Anthony Nishiyama</w:t>
      </w:r>
    </w:p>
    <w:p w14:paraId="3F41729C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</w:p>
    <w:p w14:paraId="4CD692D4" w14:textId="77777777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Colorado State University Global Campus</w:t>
      </w:r>
    </w:p>
    <w:p w14:paraId="5ECBA5C8" w14:textId="2FB2962D" w:rsidR="005010DD" w:rsidRP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CSC</w:t>
      </w:r>
      <w:r w:rsidR="00693463">
        <w:rPr>
          <w:rFonts w:ascii="Times New Roman" w:eastAsia="Calibri" w:hAnsi="Times New Roman" w:cs="Times New Roman"/>
          <w:sz w:val="24"/>
        </w:rPr>
        <w:t>450</w:t>
      </w:r>
      <w:r w:rsidRPr="005010DD">
        <w:rPr>
          <w:rFonts w:ascii="Times New Roman" w:eastAsia="Calibri" w:hAnsi="Times New Roman" w:cs="Times New Roman"/>
          <w:sz w:val="24"/>
        </w:rPr>
        <w:t>-1: Computer Programming II</w:t>
      </w:r>
      <w:r w:rsidR="00693463">
        <w:rPr>
          <w:rFonts w:ascii="Times New Roman" w:eastAsia="Calibri" w:hAnsi="Times New Roman" w:cs="Times New Roman"/>
          <w:sz w:val="24"/>
        </w:rPr>
        <w:t>I</w:t>
      </w:r>
    </w:p>
    <w:p w14:paraId="45A3D088" w14:textId="77777777" w:rsidR="005010DD" w:rsidRDefault="005010DD" w:rsidP="005010DD">
      <w:pPr>
        <w:pStyle w:val="Title2"/>
        <w:rPr>
          <w:rFonts w:ascii="Times New Roman" w:eastAsia="Calibri" w:hAnsi="Times New Roman" w:cs="Times New Roman"/>
          <w:sz w:val="24"/>
        </w:rPr>
      </w:pPr>
      <w:r w:rsidRPr="005010DD">
        <w:rPr>
          <w:rFonts w:ascii="Times New Roman" w:eastAsia="Calibri" w:hAnsi="Times New Roman" w:cs="Times New Roman"/>
          <w:sz w:val="24"/>
        </w:rPr>
        <w:t>Professor Reginald Haseltine</w:t>
      </w:r>
    </w:p>
    <w:p w14:paraId="49252D75" w14:textId="709268D1" w:rsidR="00C32E46" w:rsidRPr="005010DD" w:rsidRDefault="00CE5E47" w:rsidP="005010DD">
      <w:pPr>
        <w:pStyle w:val="Title2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March </w:t>
      </w:r>
      <w:r w:rsidR="002369EE">
        <w:rPr>
          <w:rFonts w:ascii="Times New Roman" w:eastAsia="Calibri" w:hAnsi="Times New Roman" w:cs="Times New Roman"/>
          <w:sz w:val="24"/>
        </w:rPr>
        <w:t>17</w:t>
      </w:r>
      <w:r w:rsidR="00327DCE">
        <w:rPr>
          <w:rFonts w:ascii="Times New Roman" w:eastAsia="Calibri" w:hAnsi="Times New Roman" w:cs="Times New Roman"/>
          <w:sz w:val="24"/>
        </w:rPr>
        <w:t>, 2024</w:t>
      </w:r>
    </w:p>
    <w:p w14:paraId="47A0F9C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59A205B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A5A2BD1" w14:textId="750E69F2" w:rsidR="001B611D" w:rsidRDefault="001B611D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101C8DB8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3137255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DCEC57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73641916" w14:textId="77777777" w:rsidR="00693463" w:rsidRDefault="00693463" w:rsidP="008730BF">
      <w:pPr>
        <w:ind w:firstLine="0"/>
        <w:rPr>
          <w:rFonts w:ascii="Times New Roman" w:eastAsia="Calibri" w:hAnsi="Times New Roman" w:cs="Times New Roman"/>
          <w:b/>
          <w:bCs/>
          <w:sz w:val="24"/>
        </w:rPr>
      </w:pPr>
    </w:p>
    <w:p w14:paraId="64BD3C98" w14:textId="77777777" w:rsidR="00CE5E47" w:rsidRDefault="00CE5E47" w:rsidP="003B3871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</w:p>
    <w:p w14:paraId="46A1F18E" w14:textId="44C42174" w:rsidR="00DA44F1" w:rsidRDefault="003B3871" w:rsidP="002369EE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>Source Code</w:t>
      </w:r>
    </w:p>
    <w:p w14:paraId="7E438000" w14:textId="33442B7E" w:rsidR="00DA44F1" w:rsidRDefault="003B3871" w:rsidP="002369EE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>Application Screenshot</w:t>
      </w:r>
      <w:r w:rsidR="002369EE">
        <w:rPr>
          <w:rFonts w:ascii="Times New Roman" w:eastAsia="Calibri" w:hAnsi="Times New Roman" w:cs="Times New Roman"/>
          <w:sz w:val="24"/>
        </w:rPr>
        <w:t>s</w:t>
      </w:r>
    </w:p>
    <w:p w14:paraId="44CE2510" w14:textId="2D5DB05C" w:rsidR="003B3871" w:rsidRPr="00CE5E47" w:rsidRDefault="003B3871" w:rsidP="003B3871">
      <w:pPr>
        <w:ind w:firstLine="0"/>
        <w:jc w:val="center"/>
        <w:rPr>
          <w:rFonts w:ascii="Times New Roman" w:eastAsia="Calibri" w:hAnsi="Times New Roman" w:cs="Times New Roman"/>
          <w:sz w:val="24"/>
        </w:rPr>
      </w:pPr>
      <w:r w:rsidRPr="00CE5E47">
        <w:rPr>
          <w:rFonts w:ascii="Times New Roman" w:eastAsia="Calibri" w:hAnsi="Times New Roman" w:cs="Times New Roman"/>
          <w:sz w:val="24"/>
        </w:rPr>
        <w:t xml:space="preserve">Git Repository </w:t>
      </w:r>
    </w:p>
    <w:p w14:paraId="5B78E75B" w14:textId="76415E1B" w:rsidR="00822C40" w:rsidRPr="002C2001" w:rsidRDefault="00822C40" w:rsidP="003B3871">
      <w:pPr>
        <w:ind w:firstLine="0"/>
        <w:jc w:val="center"/>
        <w:rPr>
          <w:rFonts w:ascii="Times New Roman" w:eastAsia="Calibri" w:hAnsi="Times New Roman" w:cs="Times New Roman"/>
          <w:b/>
          <w:bCs/>
          <w:sz w:val="24"/>
        </w:rPr>
      </w:pPr>
    </w:p>
    <w:sectPr w:rsidR="00822C40" w:rsidRPr="002C2001"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BFF5" w14:textId="77777777" w:rsidR="003065CA" w:rsidRDefault="003065CA">
      <w:pPr>
        <w:spacing w:line="240" w:lineRule="auto"/>
      </w:pPr>
      <w:r>
        <w:separator/>
      </w:r>
    </w:p>
    <w:p w14:paraId="281AF591" w14:textId="77777777" w:rsidR="003065CA" w:rsidRDefault="003065CA"/>
  </w:endnote>
  <w:endnote w:type="continuationSeparator" w:id="0">
    <w:p w14:paraId="477FFCF4" w14:textId="77777777" w:rsidR="003065CA" w:rsidRDefault="003065CA">
      <w:pPr>
        <w:spacing w:line="240" w:lineRule="auto"/>
      </w:pPr>
      <w:r>
        <w:continuationSeparator/>
      </w:r>
    </w:p>
    <w:p w14:paraId="1417F37C" w14:textId="77777777" w:rsidR="003065CA" w:rsidRDefault="003065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14E1" w14:textId="77777777" w:rsidR="003065CA" w:rsidRDefault="003065CA">
      <w:pPr>
        <w:spacing w:line="240" w:lineRule="auto"/>
      </w:pPr>
      <w:r>
        <w:separator/>
      </w:r>
    </w:p>
    <w:p w14:paraId="3CF4BF53" w14:textId="77777777" w:rsidR="003065CA" w:rsidRDefault="003065CA"/>
  </w:footnote>
  <w:footnote w:type="continuationSeparator" w:id="0">
    <w:p w14:paraId="4179A88D" w14:textId="77777777" w:rsidR="003065CA" w:rsidRDefault="003065CA">
      <w:pPr>
        <w:spacing w:line="240" w:lineRule="auto"/>
      </w:pPr>
      <w:r>
        <w:continuationSeparator/>
      </w:r>
    </w:p>
    <w:p w14:paraId="7343FB44" w14:textId="77777777" w:rsidR="003065CA" w:rsidRDefault="003065C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246"/>
    <w:rsid w:val="00023AFE"/>
    <w:rsid w:val="00024D3D"/>
    <w:rsid w:val="00040435"/>
    <w:rsid w:val="00064F3E"/>
    <w:rsid w:val="000A3D9B"/>
    <w:rsid w:val="000A70E2"/>
    <w:rsid w:val="000D4642"/>
    <w:rsid w:val="000D539D"/>
    <w:rsid w:val="000F3EDB"/>
    <w:rsid w:val="00116273"/>
    <w:rsid w:val="001240BA"/>
    <w:rsid w:val="001831B5"/>
    <w:rsid w:val="00197FF6"/>
    <w:rsid w:val="001B611D"/>
    <w:rsid w:val="001D02AE"/>
    <w:rsid w:val="002369EE"/>
    <w:rsid w:val="00242CA3"/>
    <w:rsid w:val="00273AA2"/>
    <w:rsid w:val="002C2001"/>
    <w:rsid w:val="002C79E6"/>
    <w:rsid w:val="002F3AE9"/>
    <w:rsid w:val="003065CA"/>
    <w:rsid w:val="003107BC"/>
    <w:rsid w:val="00325CCE"/>
    <w:rsid w:val="00327DCE"/>
    <w:rsid w:val="00375246"/>
    <w:rsid w:val="003804CC"/>
    <w:rsid w:val="003B3871"/>
    <w:rsid w:val="00425BA3"/>
    <w:rsid w:val="0047689C"/>
    <w:rsid w:val="004B0945"/>
    <w:rsid w:val="005010DD"/>
    <w:rsid w:val="005252E2"/>
    <w:rsid w:val="00573CE2"/>
    <w:rsid w:val="005A4AA8"/>
    <w:rsid w:val="005C199E"/>
    <w:rsid w:val="00602C5F"/>
    <w:rsid w:val="006179F1"/>
    <w:rsid w:val="00647829"/>
    <w:rsid w:val="00664C1A"/>
    <w:rsid w:val="00693463"/>
    <w:rsid w:val="007A00AB"/>
    <w:rsid w:val="00822C40"/>
    <w:rsid w:val="008730BF"/>
    <w:rsid w:val="0087407D"/>
    <w:rsid w:val="0087554F"/>
    <w:rsid w:val="009907BF"/>
    <w:rsid w:val="00A01B22"/>
    <w:rsid w:val="00A03977"/>
    <w:rsid w:val="00A417C1"/>
    <w:rsid w:val="00A80266"/>
    <w:rsid w:val="00AB6496"/>
    <w:rsid w:val="00B3232A"/>
    <w:rsid w:val="00B863FB"/>
    <w:rsid w:val="00B86440"/>
    <w:rsid w:val="00BB2D6F"/>
    <w:rsid w:val="00BE4D2B"/>
    <w:rsid w:val="00C00F8F"/>
    <w:rsid w:val="00C03068"/>
    <w:rsid w:val="00C32E46"/>
    <w:rsid w:val="00C86670"/>
    <w:rsid w:val="00CE5E47"/>
    <w:rsid w:val="00CF0D96"/>
    <w:rsid w:val="00CF6D08"/>
    <w:rsid w:val="00D620FD"/>
    <w:rsid w:val="00D84E96"/>
    <w:rsid w:val="00D91044"/>
    <w:rsid w:val="00D95BB7"/>
    <w:rsid w:val="00DA44F1"/>
    <w:rsid w:val="00DF19B6"/>
    <w:rsid w:val="00E036C1"/>
    <w:rsid w:val="00E42723"/>
    <w:rsid w:val="00E67454"/>
    <w:rsid w:val="00EF55C5"/>
    <w:rsid w:val="00F125E9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636972"/>
  <w15:chartTrackingRefBased/>
  <w15:docId w15:val="{D30C4E37-7686-4C55-94D2-B3D14DD9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C40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126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Nishiyama</cp:lastModifiedBy>
  <cp:revision>9</cp:revision>
  <dcterms:created xsi:type="dcterms:W3CDTF">2023-12-18T08:01:00Z</dcterms:created>
  <dcterms:modified xsi:type="dcterms:W3CDTF">2024-03-16T02:10:00Z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